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E71858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Public Transport Tickets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&lt;dd/mmm/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5240DF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5240DF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5240DF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5240DF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5240D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5257A" w:rsidRPr="005240D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5240D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5240D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0DF" w:rsidRDefault="005240DF">
      <w:pPr>
        <w:spacing w:line="240" w:lineRule="auto"/>
      </w:pPr>
      <w:r>
        <w:separator/>
      </w:r>
    </w:p>
  </w:endnote>
  <w:endnote w:type="continuationSeparator" w:id="0">
    <w:p w:rsidR="005240DF" w:rsidRDefault="00524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72F" w:rsidRDefault="00393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72F" w:rsidRDefault="003937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72F" w:rsidRDefault="003937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5240DF">
            <w:fldChar w:fldCharType="begin"/>
          </w:r>
          <w:r w:rsidR="005240DF">
            <w:instrText xml:space="preserve"> DOCPROPERTY "Company"  \* MERGEFORMAT </w:instrText>
          </w:r>
          <w:r w:rsidR="005240DF">
            <w:fldChar w:fldCharType="separate"/>
          </w:r>
          <w:r>
            <w:t>&lt;Student Name&gt;</w:t>
          </w:r>
          <w:r w:rsidR="005240DF">
            <w:fldChar w:fldCharType="end"/>
          </w:r>
          <w:r>
            <w:t xml:space="preserve">, </w:t>
          </w:r>
          <w:r w:rsidR="005240DF">
            <w:rPr>
              <w:noProof/>
            </w:rPr>
            <w:fldChar w:fldCharType="begin"/>
          </w:r>
          <w:r w:rsidR="005240DF">
            <w:rPr>
              <w:noProof/>
            </w:rPr>
            <w:instrText xml:space="preserve"> DATE \@ "yyyy" </w:instrText>
          </w:r>
          <w:r w:rsidR="005240DF">
            <w:rPr>
              <w:noProof/>
            </w:rPr>
            <w:fldChar w:fldCharType="separate"/>
          </w:r>
          <w:r w:rsidR="00E71858">
            <w:rPr>
              <w:noProof/>
            </w:rPr>
            <w:t>2019</w:t>
          </w:r>
          <w:r w:rsidR="005240D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0DF" w:rsidRDefault="005240DF">
      <w:pPr>
        <w:spacing w:line="240" w:lineRule="auto"/>
      </w:pPr>
      <w:r>
        <w:separator/>
      </w:r>
    </w:p>
  </w:footnote>
  <w:footnote w:type="continuationSeparator" w:id="0">
    <w:p w:rsidR="005240DF" w:rsidRDefault="005240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72F" w:rsidRDefault="00393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E71858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Luca-Dan Adrian</w:t>
    </w:r>
  </w:p>
  <w:p w:rsidR="00AD439A" w:rsidRDefault="00E71858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30238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72F" w:rsidRDefault="003937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39372F">
          <w:r>
            <w:t xml:space="preserve">Public Transport </w:t>
          </w:r>
          <w:r>
            <w:t>Tickets</w:t>
          </w:r>
          <w:bookmarkStart w:id="7" w:name="_GoBack"/>
          <w:bookmarkEnd w:id="7"/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39372F"/>
    <w:rsid w:val="005240DF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E71858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2FB12"/>
  <w15:docId w15:val="{6A9B5724-203D-47C5-87EC-738020CE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14</TotalTime>
  <Pages>4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Adrian Luca - Dan</cp:lastModifiedBy>
  <cp:revision>6</cp:revision>
  <cp:lastPrinted>2001-03-15T12:26:00Z</cp:lastPrinted>
  <dcterms:created xsi:type="dcterms:W3CDTF">2010-02-26T10:01:00Z</dcterms:created>
  <dcterms:modified xsi:type="dcterms:W3CDTF">2019-04-04T22:09:00Z</dcterms:modified>
</cp:coreProperties>
</file>